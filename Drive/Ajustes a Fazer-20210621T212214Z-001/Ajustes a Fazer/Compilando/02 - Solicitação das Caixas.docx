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64" w:rsidRDefault="00941E64" w:rsidP="00C314DF">
      <w:pPr>
        <w:jc w:val="center"/>
        <w:rPr>
          <w:b/>
          <w:sz w:val="36"/>
        </w:rPr>
      </w:pPr>
      <w:r w:rsidRPr="00C314DF">
        <w:rPr>
          <w:b/>
          <w:sz w:val="36"/>
        </w:rPr>
        <w:t>Solicitação das caixas</w:t>
      </w:r>
    </w:p>
    <w:p w:rsidR="00941E64" w:rsidRDefault="00941E64" w:rsidP="00C314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Criar opção de inserir AG na venda dos procedimentos internos.</w:t>
      </w:r>
    </w:p>
    <w:p w:rsidR="00941E64" w:rsidRDefault="00941E64" w:rsidP="001948C7">
      <w:pPr>
        <w:pStyle w:val="ListParagraph"/>
        <w:rPr>
          <w:sz w:val="24"/>
          <w:szCs w:val="24"/>
        </w:rPr>
      </w:pPr>
      <w:r w:rsidRPr="00651C38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9" o:spid="_x0000_i1025" type="#_x0000_t75" style="width:420pt;height:236.25pt;visibility:visible">
            <v:imagedata r:id="rId5" o:title=""/>
          </v:shape>
        </w:pict>
      </w:r>
      <w:r>
        <w:rPr>
          <w:sz w:val="24"/>
          <w:szCs w:val="24"/>
        </w:rPr>
        <w:t>Venda a partir do AGENDAMENTO, o usuário irá escolher o ORÇAMENTO e será ACRESCENTADO os itens da venda e não EXCLUIR os itens oriundos do agendamento.</w:t>
      </w:r>
    </w:p>
    <w:p w:rsidR="00941E64" w:rsidRDefault="00941E64" w:rsidP="001948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Não trazer os exames internos AO ADICIONAR.</w:t>
      </w:r>
    </w:p>
    <w:p w:rsidR="00941E64" w:rsidRPr="006E7293" w:rsidRDefault="00941E64" w:rsidP="001948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1E64" w:rsidRDefault="00941E64" w:rsidP="00C314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Ao lançar procedimentos no orçamento, puxar o PRESTADOR padrão automaticamente</w:t>
      </w:r>
    </w:p>
    <w:p w:rsidR="00941E64" w:rsidRDefault="00941E64" w:rsidP="00522A86">
      <w:pPr>
        <w:pStyle w:val="ListParagraph"/>
        <w:rPr>
          <w:b/>
          <w:sz w:val="24"/>
          <w:szCs w:val="24"/>
        </w:rPr>
      </w:pPr>
      <w:r w:rsidRPr="00651C38">
        <w:rPr>
          <w:b/>
          <w:noProof/>
          <w:sz w:val="24"/>
          <w:szCs w:val="24"/>
        </w:rPr>
        <w:pict>
          <v:shape id="Imagem 16" o:spid="_x0000_i1026" type="#_x0000_t75" style="width:420pt;height:219pt;visibility:visible">
            <v:imagedata r:id="rId6" o:title=""/>
          </v:shape>
        </w:pict>
      </w:r>
    </w:p>
    <w:p w:rsidR="00941E64" w:rsidRDefault="00941E64" w:rsidP="00522A8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Impressão – Não está visualizando a CONSULTA</w:t>
      </w:r>
    </w:p>
    <w:p w:rsidR="00941E64" w:rsidRDefault="00941E64" w:rsidP="00522A8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Mostrar o total do ORÇAMENTO, na última página</w:t>
      </w:r>
    </w:p>
    <w:p w:rsidR="00941E64" w:rsidRDefault="00941E64" w:rsidP="00522A86">
      <w:pPr>
        <w:pStyle w:val="ListParagraph"/>
        <w:rPr>
          <w:b/>
          <w:sz w:val="24"/>
          <w:szCs w:val="24"/>
        </w:rPr>
      </w:pPr>
    </w:p>
    <w:p w:rsidR="00941E64" w:rsidRDefault="00941E64" w:rsidP="00C314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Checkbox visualizar impressão (Padrão desmarcado, imprimir direto caso esteja desmarcado)</w:t>
      </w:r>
      <w:r>
        <w:rPr>
          <w:b/>
          <w:sz w:val="24"/>
          <w:szCs w:val="24"/>
        </w:rPr>
        <w:br/>
      </w:r>
      <w:r w:rsidRPr="00651C38">
        <w:rPr>
          <w:b/>
          <w:noProof/>
          <w:sz w:val="24"/>
          <w:szCs w:val="24"/>
        </w:rPr>
        <w:pict>
          <v:shape id="Imagem 7" o:spid="_x0000_i1027" type="#_x0000_t75" style="width:228.75pt;height:46.5pt;visibility:visible">
            <v:imagedata r:id="rId7" o:title=""/>
          </v:shape>
        </w:pict>
      </w:r>
    </w:p>
    <w:p w:rsidR="00941E64" w:rsidRDefault="00941E64" w:rsidP="00C314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Colocar número do prontuário, telefone e CPF do paciente nas guias de vendas.</w:t>
      </w: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Colocar opção de pesquisa do paciente por prontuário (Tipo de pessoa não é interessante)</w:t>
      </w:r>
      <w:r>
        <w:rPr>
          <w:b/>
          <w:sz w:val="24"/>
          <w:szCs w:val="24"/>
        </w:rPr>
        <w:br/>
      </w:r>
      <w:r w:rsidRPr="00651C38">
        <w:rPr>
          <w:b/>
          <w:noProof/>
          <w:sz w:val="24"/>
          <w:szCs w:val="24"/>
        </w:rPr>
        <w:pict>
          <v:shape id="Imagem 10" o:spid="_x0000_i1028" type="#_x0000_t75" style="width:373.5pt;height:199.5pt;visibility:visible">
            <v:imagedata r:id="rId8" o:title=""/>
          </v:shape>
        </w:pict>
      </w: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Solução para lançamentos incorretos de pacientes que já foram atendidos (durante a prestação de contas);</w:t>
      </w:r>
    </w:p>
    <w:p w:rsidR="00941E64" w:rsidRPr="00E326FB" w:rsidRDefault="00941E64" w:rsidP="00E326FB">
      <w:pPr>
        <w:pStyle w:val="ListParagraph"/>
        <w:rPr>
          <w:sz w:val="24"/>
          <w:szCs w:val="24"/>
        </w:rPr>
      </w:pPr>
      <w:r w:rsidRPr="00E326FB">
        <w:rPr>
          <w:sz w:val="24"/>
          <w:szCs w:val="24"/>
        </w:rPr>
        <w:t>ALTERAR FORMA DE PAGAMENTO</w:t>
      </w:r>
    </w:p>
    <w:p w:rsidR="00941E64" w:rsidRPr="00E326FB" w:rsidRDefault="00941E64" w:rsidP="00E326FB">
      <w:pPr>
        <w:pStyle w:val="ListParagraph"/>
        <w:rPr>
          <w:sz w:val="24"/>
          <w:szCs w:val="24"/>
        </w:rPr>
      </w:pPr>
      <w:r w:rsidRPr="00E326FB">
        <w:rPr>
          <w:sz w:val="24"/>
          <w:szCs w:val="24"/>
        </w:rPr>
        <w:t>Analisar – Jomar</w:t>
      </w:r>
    </w:p>
    <w:p w:rsidR="00941E64" w:rsidRDefault="00941E64" w:rsidP="00E326FB">
      <w:pPr>
        <w:pStyle w:val="ListParagraph"/>
        <w:rPr>
          <w:b/>
          <w:sz w:val="24"/>
          <w:szCs w:val="24"/>
        </w:rPr>
      </w:pP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Guias não estão imprimindo o desconto quando é dado na segunda tela.</w:t>
      </w:r>
    </w:p>
    <w:p w:rsidR="00941E64" w:rsidRPr="00E326FB" w:rsidRDefault="00941E64" w:rsidP="00E326FB">
      <w:pPr>
        <w:pStyle w:val="ListParagraph"/>
        <w:rPr>
          <w:sz w:val="24"/>
          <w:szCs w:val="24"/>
        </w:rPr>
      </w:pPr>
      <w:r w:rsidRPr="00E326FB">
        <w:rPr>
          <w:sz w:val="24"/>
          <w:szCs w:val="24"/>
        </w:rPr>
        <w:t>Verificar / testar - Jomar</w:t>
      </w: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Imprimir na guia valor bruto, valor do desconto e valor final.</w:t>
      </w:r>
    </w:p>
    <w:p w:rsidR="00941E64" w:rsidRPr="00E326FB" w:rsidRDefault="00941E64" w:rsidP="00E326FB">
      <w:pPr>
        <w:pStyle w:val="ListParagraph"/>
        <w:rPr>
          <w:sz w:val="24"/>
          <w:szCs w:val="24"/>
        </w:rPr>
      </w:pPr>
      <w:r w:rsidRPr="00E326FB">
        <w:rPr>
          <w:sz w:val="24"/>
          <w:szCs w:val="24"/>
        </w:rPr>
        <w:t>Em todas as Guias</w:t>
      </w: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Lentidão durante as mudanças de telas, principalmente quando vai gravar novos pacientes e gravar venda.</w:t>
      </w:r>
    </w:p>
    <w:p w:rsidR="00941E64" w:rsidRPr="00D60D9D" w:rsidRDefault="00941E64" w:rsidP="00E326FB">
      <w:pPr>
        <w:pStyle w:val="ListParagraph"/>
        <w:rPr>
          <w:sz w:val="24"/>
          <w:szCs w:val="24"/>
        </w:rPr>
      </w:pPr>
      <w:r w:rsidRPr="00D60D9D">
        <w:rPr>
          <w:sz w:val="24"/>
          <w:szCs w:val="24"/>
        </w:rPr>
        <w:t>Cadastro de um novo Paciente</w:t>
      </w:r>
    </w:p>
    <w:p w:rsidR="00941E64" w:rsidRDefault="00941E64" w:rsidP="00E326FB">
      <w:pPr>
        <w:pStyle w:val="ListParagraph"/>
        <w:rPr>
          <w:b/>
          <w:sz w:val="24"/>
          <w:szCs w:val="24"/>
        </w:rPr>
      </w:pP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Troca de convênio na hora da venda.</w:t>
      </w:r>
    </w:p>
    <w:p w:rsidR="00941E64" w:rsidRPr="00D60D9D" w:rsidRDefault="00941E64" w:rsidP="00D60D9D">
      <w:pPr>
        <w:pStyle w:val="ListParagraph"/>
        <w:rPr>
          <w:sz w:val="24"/>
          <w:szCs w:val="24"/>
        </w:rPr>
      </w:pPr>
      <w:r w:rsidRPr="00D60D9D">
        <w:rPr>
          <w:sz w:val="24"/>
          <w:szCs w:val="24"/>
        </w:rPr>
        <w:t>Ao trocar o convênio, REPROCESSAR os valores dos itens de acordo a tabela de preço do convênio</w:t>
      </w:r>
    </w:p>
    <w:p w:rsidR="00941E64" w:rsidRDefault="00941E64" w:rsidP="00D60D9D">
      <w:pPr>
        <w:pStyle w:val="ListParagraph"/>
        <w:rPr>
          <w:b/>
          <w:sz w:val="24"/>
          <w:szCs w:val="24"/>
        </w:rPr>
      </w:pPr>
    </w:p>
    <w:p w:rsidR="00941E64" w:rsidRDefault="00941E64" w:rsidP="00D60D9D">
      <w:pPr>
        <w:pStyle w:val="ListParagraph"/>
        <w:rPr>
          <w:b/>
          <w:sz w:val="24"/>
          <w:szCs w:val="24"/>
        </w:rPr>
      </w:pPr>
    </w:p>
    <w:p w:rsidR="00941E64" w:rsidRPr="00754E76" w:rsidRDefault="00941E64" w:rsidP="008A02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Procedimentos externos (Só na Tela de Vendas): </w:t>
      </w:r>
      <w:r w:rsidRPr="00754E76">
        <w:rPr>
          <w:sz w:val="24"/>
          <w:szCs w:val="24"/>
        </w:rPr>
        <w:t>Somente agrupar os exames LABORATORIAIS. Os COMPLEMENTARES, DESAGRUPAR, uma impressão por pagina.</w:t>
      </w:r>
    </w:p>
    <w:p w:rsidR="00941E64" w:rsidRDefault="00941E64" w:rsidP="00754E76">
      <w:pPr>
        <w:pStyle w:val="ListParagraph"/>
        <w:rPr>
          <w:b/>
          <w:sz w:val="24"/>
          <w:szCs w:val="24"/>
        </w:rPr>
      </w:pPr>
    </w:p>
    <w:p w:rsidR="00941E64" w:rsidRDefault="00941E64" w:rsidP="008A02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Formatação da data de nascimento na seleção de paciente</w:t>
      </w:r>
    </w:p>
    <w:p w:rsidR="00941E64" w:rsidRPr="007D6C6B" w:rsidRDefault="00941E64" w:rsidP="009308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Revisar d</w:t>
      </w:r>
      <w:r w:rsidRPr="007D6C6B">
        <w:rPr>
          <w:sz w:val="24"/>
          <w:szCs w:val="24"/>
        </w:rPr>
        <w:t>d/mm/aaaa</w:t>
      </w:r>
    </w:p>
    <w:p w:rsidR="00941E64" w:rsidRDefault="00941E64" w:rsidP="00930873">
      <w:pPr>
        <w:pStyle w:val="ListParagraph"/>
        <w:rPr>
          <w:b/>
          <w:sz w:val="24"/>
          <w:szCs w:val="24"/>
        </w:rPr>
      </w:pPr>
    </w:p>
    <w:p w:rsidR="00941E64" w:rsidRDefault="00941E64" w:rsidP="000D34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D6C6B">
        <w:rPr>
          <w:b/>
          <w:sz w:val="24"/>
          <w:szCs w:val="24"/>
        </w:rPr>
        <w:t>Formatar tela para exibir dados de pacientes como (nome da mãe, data de nascimento, CPF etc.)</w:t>
      </w:r>
      <w:r w:rsidRPr="007D6C6B">
        <w:rPr>
          <w:b/>
          <w:sz w:val="24"/>
          <w:szCs w:val="24"/>
        </w:rPr>
        <w:br/>
      </w:r>
      <w:r w:rsidRPr="00651C38">
        <w:rPr>
          <w:b/>
          <w:noProof/>
          <w:sz w:val="24"/>
          <w:szCs w:val="24"/>
        </w:rPr>
        <w:pict>
          <v:shape id="Imagem 13" o:spid="_x0000_i1029" type="#_x0000_t75" style="width:422.25pt;height:242.25pt;visibility:visible">
            <v:imagedata r:id="rId9" o:title=""/>
          </v:shape>
        </w:pict>
      </w:r>
    </w:p>
    <w:p w:rsidR="00941E64" w:rsidRDefault="00941E64" w:rsidP="000D34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Marcar procedimentos apenas em vagas de procedimentos e retornos apenas em vagas de retornos (contabilizar separadamente)</w:t>
      </w:r>
    </w:p>
    <w:p w:rsidR="00941E64" w:rsidRPr="000D3479" w:rsidRDefault="00941E64" w:rsidP="000D34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Está solicitando senha para encaixe mesmo ainda tendo vagas para o procedimento.</w:t>
      </w:r>
    </w:p>
    <w:sectPr w:rsidR="00941E64" w:rsidRPr="000D3479" w:rsidSect="003E6844">
      <w:pgSz w:w="11906" w:h="16838"/>
      <w:pgMar w:top="89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8B5"/>
    <w:multiLevelType w:val="hybridMultilevel"/>
    <w:tmpl w:val="3596108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4DF"/>
    <w:rsid w:val="000D3479"/>
    <w:rsid w:val="001948C7"/>
    <w:rsid w:val="001F3951"/>
    <w:rsid w:val="003948CE"/>
    <w:rsid w:val="003E6844"/>
    <w:rsid w:val="00522A86"/>
    <w:rsid w:val="00651C38"/>
    <w:rsid w:val="006E7293"/>
    <w:rsid w:val="00754E76"/>
    <w:rsid w:val="00774E3C"/>
    <w:rsid w:val="007D6C6B"/>
    <w:rsid w:val="008A02AB"/>
    <w:rsid w:val="00930873"/>
    <w:rsid w:val="00941E64"/>
    <w:rsid w:val="00991371"/>
    <w:rsid w:val="00C314DF"/>
    <w:rsid w:val="00C4765E"/>
    <w:rsid w:val="00D34F12"/>
    <w:rsid w:val="00D60D9D"/>
    <w:rsid w:val="00E326FB"/>
    <w:rsid w:val="00E5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C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1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A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123</TotalTime>
  <Pages>3</Pages>
  <Words>286</Words>
  <Characters>1550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Jordan Matos Araújo</dc:creator>
  <cp:keywords/>
  <dc:description/>
  <cp:lastModifiedBy>SisMattos</cp:lastModifiedBy>
  <cp:revision>14</cp:revision>
  <dcterms:created xsi:type="dcterms:W3CDTF">2021-05-26T18:36:00Z</dcterms:created>
  <dcterms:modified xsi:type="dcterms:W3CDTF">2021-06-15T23:16:00Z</dcterms:modified>
</cp:coreProperties>
</file>