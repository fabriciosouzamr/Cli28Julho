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8E3" w:rsidRPr="00382C6B" w:rsidRDefault="004F68E3" w:rsidP="00FA4D50">
      <w:pPr>
        <w:pStyle w:val="ListParagraph"/>
        <w:rPr>
          <w:b/>
          <w:color w:val="000000"/>
        </w:rPr>
      </w:pPr>
      <w:r>
        <w:rPr>
          <w:b/>
          <w:color w:val="000000"/>
        </w:rPr>
        <w:t xml:space="preserve">1 - </w:t>
      </w:r>
      <w:r w:rsidRPr="00382C6B">
        <w:rPr>
          <w:b/>
          <w:color w:val="000000"/>
        </w:rPr>
        <w:t>Tela de atendimento médico</w:t>
      </w:r>
    </w:p>
    <w:p w:rsidR="004F68E3" w:rsidRDefault="004F68E3" w:rsidP="00FA4D50">
      <w:pPr>
        <w:pStyle w:val="ListParagraph"/>
        <w:rPr>
          <w:b/>
          <w:color w:val="FF0000"/>
        </w:rPr>
      </w:pPr>
      <w:r>
        <w:rPr>
          <w:b/>
          <w:color w:val="FF0000"/>
        </w:rPr>
        <w:t>Diminuir um pouco o tamanho do CAMPO do histórico abaixo</w:t>
      </w:r>
    </w:p>
    <w:p w:rsidR="004F68E3" w:rsidRPr="00EE6C20" w:rsidRDefault="004F68E3" w:rsidP="00FA4D50">
      <w:pPr>
        <w:pStyle w:val="ListParagraph"/>
        <w:rPr>
          <w:b/>
          <w:color w:val="FF0000"/>
        </w:rPr>
      </w:pPr>
    </w:p>
    <w:p w:rsidR="004F68E3" w:rsidRDefault="004F68E3" w:rsidP="00382C6B">
      <w:pPr>
        <w:pStyle w:val="ListParagraph"/>
        <w:numPr>
          <w:ilvl w:val="0"/>
          <w:numId w:val="2"/>
        </w:numPr>
      </w:pPr>
      <w:r>
        <w:t xml:space="preserve">- Botão </w:t>
      </w:r>
      <w:r w:rsidRPr="00F760E0">
        <w:rPr>
          <w:b/>
        </w:rPr>
        <w:t>imprimir</w:t>
      </w:r>
      <w:r>
        <w:t xml:space="preserve"> </w:t>
      </w:r>
      <w:r w:rsidRPr="00F760E0">
        <w:rPr>
          <w:b/>
        </w:rPr>
        <w:t>direto</w:t>
      </w:r>
      <w:r>
        <w:t xml:space="preserve"> e caixa de visualizar em </w:t>
      </w:r>
      <w:r w:rsidRPr="00F760E0">
        <w:rPr>
          <w:b/>
        </w:rPr>
        <w:t>todas</w:t>
      </w:r>
      <w:r>
        <w:t xml:space="preserve"> as telas dos médicos e do sistema.</w:t>
      </w:r>
    </w:p>
    <w:p w:rsidR="004F68E3" w:rsidRDefault="004F68E3" w:rsidP="00665F9A">
      <w:pPr>
        <w:pStyle w:val="ListParagraph"/>
        <w:rPr>
          <w:b/>
          <w:color w:val="FF0000"/>
        </w:rPr>
      </w:pPr>
      <w:r>
        <w:rPr>
          <w:b/>
          <w:color w:val="FF0000"/>
        </w:rPr>
        <w:t>Está saindo assim a impressão</w:t>
      </w:r>
    </w:p>
    <w:p w:rsidR="004F68E3" w:rsidRPr="00410D45" w:rsidRDefault="004F68E3" w:rsidP="00665F9A">
      <w:pPr>
        <w:pStyle w:val="ListParagraph"/>
        <w:rPr>
          <w:b/>
          <w:color w:val="FF0000"/>
        </w:rPr>
      </w:pPr>
      <w:r w:rsidRPr="00382C6B">
        <w:rPr>
          <w:b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92pt">
            <v:imagedata r:id="rId5" o:title=""/>
          </v:shape>
        </w:pict>
      </w:r>
    </w:p>
    <w:p w:rsidR="004F68E3" w:rsidRDefault="004F68E3" w:rsidP="00382C6B">
      <w:pPr>
        <w:pStyle w:val="ListParagraph"/>
        <w:ind w:left="405"/>
      </w:pPr>
    </w:p>
    <w:p w:rsidR="004F68E3" w:rsidRDefault="004F68E3" w:rsidP="00382C6B">
      <w:pPr>
        <w:pStyle w:val="ListParagraph"/>
        <w:numPr>
          <w:ilvl w:val="0"/>
          <w:numId w:val="2"/>
        </w:numPr>
      </w:pPr>
      <w:r>
        <w:t>- Ao clicar em imprimir, mensagem para dizer que a impressão foi enviada.</w:t>
      </w:r>
    </w:p>
    <w:p w:rsidR="004F68E3" w:rsidRPr="00410D45" w:rsidRDefault="004F68E3" w:rsidP="00665F9A">
      <w:pPr>
        <w:pStyle w:val="ListParagraph"/>
        <w:rPr>
          <w:b/>
          <w:color w:val="FF0000"/>
        </w:rPr>
      </w:pPr>
      <w:r>
        <w:rPr>
          <w:b/>
          <w:color w:val="FF0000"/>
        </w:rPr>
        <w:t xml:space="preserve">TEM QUE </w:t>
      </w:r>
      <w:r w:rsidRPr="00410D45">
        <w:rPr>
          <w:b/>
          <w:color w:val="FF0000"/>
        </w:rPr>
        <w:t>FAZER</w:t>
      </w:r>
    </w:p>
    <w:p w:rsidR="004F68E3" w:rsidRDefault="004F68E3" w:rsidP="007266E0">
      <w:pPr>
        <w:pStyle w:val="ListParagraph"/>
        <w:numPr>
          <w:ilvl w:val="0"/>
          <w:numId w:val="2"/>
        </w:numPr>
      </w:pPr>
      <w:r>
        <w:t>Exibir campo de acompanhante apenas na aba de acompanhantes.</w:t>
      </w:r>
    </w:p>
    <w:p w:rsidR="004F68E3" w:rsidRDefault="004F68E3" w:rsidP="00F760E0">
      <w:pPr>
        <w:pStyle w:val="ListParagraph"/>
        <w:rPr>
          <w:b/>
        </w:rPr>
      </w:pPr>
      <w:r>
        <w:t xml:space="preserve">Exibir o campo somente ao clicar na </w:t>
      </w:r>
      <w:r w:rsidRPr="00F760E0">
        <w:rPr>
          <w:b/>
        </w:rPr>
        <w:t>opção</w:t>
      </w:r>
      <w:r>
        <w:rPr>
          <w:b/>
        </w:rPr>
        <w:t xml:space="preserve"> acompanhante</w:t>
      </w:r>
    </w:p>
    <w:p w:rsidR="004F68E3" w:rsidRPr="00C554D4" w:rsidRDefault="004F68E3" w:rsidP="00593A48">
      <w:pPr>
        <w:pStyle w:val="ListParagraph"/>
        <w:rPr>
          <w:b/>
          <w:color w:val="FF0000"/>
        </w:rPr>
      </w:pPr>
      <w:r w:rsidRPr="00C554D4">
        <w:rPr>
          <w:b/>
          <w:color w:val="FF0000"/>
        </w:rPr>
        <w:t xml:space="preserve">NÃO MOSTRAR O CAMPO, SOMENTE QUANDO MARCAR ACOMPANHANTE </w:t>
      </w:r>
    </w:p>
    <w:p w:rsidR="004F68E3" w:rsidRDefault="004F68E3" w:rsidP="00F760E0">
      <w:pPr>
        <w:pStyle w:val="ListParagraph"/>
      </w:pPr>
    </w:p>
    <w:p w:rsidR="004F68E3" w:rsidRDefault="004F68E3" w:rsidP="007266E0">
      <w:pPr>
        <w:pStyle w:val="ListParagraph"/>
        <w:numPr>
          <w:ilvl w:val="0"/>
          <w:numId w:val="2"/>
        </w:numPr>
      </w:pPr>
      <w:r>
        <w:t>Ao imprimir Salvar automaticamente.</w:t>
      </w:r>
    </w:p>
    <w:p w:rsidR="004F68E3" w:rsidRPr="00410D45" w:rsidRDefault="004F68E3" w:rsidP="006722C2">
      <w:pPr>
        <w:pStyle w:val="ListParagraph"/>
        <w:rPr>
          <w:b/>
          <w:color w:val="FF0000"/>
        </w:rPr>
      </w:pPr>
      <w:r>
        <w:rPr>
          <w:b/>
          <w:color w:val="FF0000"/>
        </w:rPr>
        <w:t>Falta na Citologia</w:t>
      </w:r>
    </w:p>
    <w:p w:rsidR="004F68E3" w:rsidRPr="008217AA" w:rsidRDefault="004F68E3" w:rsidP="006722C2">
      <w:pPr>
        <w:pStyle w:val="ListParagraph"/>
        <w:rPr>
          <w:b/>
          <w:color w:val="C00000"/>
        </w:rPr>
      </w:pPr>
    </w:p>
    <w:p w:rsidR="004F68E3" w:rsidRDefault="004F68E3" w:rsidP="00382C6B">
      <w:pPr>
        <w:pStyle w:val="ListParagraph"/>
        <w:numPr>
          <w:ilvl w:val="0"/>
          <w:numId w:val="2"/>
        </w:numPr>
      </w:pPr>
      <w:r>
        <w:t>- NO histórico da ANAMENESE</w:t>
      </w:r>
    </w:p>
    <w:p w:rsidR="004F68E3" w:rsidRDefault="004F68E3" w:rsidP="00382C6B">
      <w:pPr>
        <w:pStyle w:val="ListParagraph"/>
        <w:ind w:left="405"/>
        <w:rPr>
          <w:b/>
          <w:color w:val="C00000"/>
        </w:rPr>
      </w:pPr>
      <w:r>
        <w:rPr>
          <w:b/>
          <w:color w:val="C00000"/>
        </w:rPr>
        <w:t>Colocar um TÍTULO “Exames Solicitados”, antes da relação de exames</w:t>
      </w:r>
    </w:p>
    <w:p w:rsidR="004F68E3" w:rsidRPr="008217AA" w:rsidRDefault="004F68E3" w:rsidP="00382C6B">
      <w:pPr>
        <w:pStyle w:val="ListParagraph"/>
        <w:ind w:left="405"/>
        <w:rPr>
          <w:b/>
          <w:color w:val="C00000"/>
        </w:rPr>
      </w:pPr>
    </w:p>
    <w:p w:rsidR="004F68E3" w:rsidRDefault="004F68E3" w:rsidP="005E1834">
      <w:pPr>
        <w:pStyle w:val="ListParagraph"/>
        <w:numPr>
          <w:ilvl w:val="0"/>
          <w:numId w:val="2"/>
        </w:numPr>
      </w:pPr>
      <w:r>
        <w:t xml:space="preserve">- Exibir/Acender textos do nome do paciente e procedimento </w:t>
      </w:r>
    </w:p>
    <w:p w:rsidR="004F68E3" w:rsidRDefault="004F68E3" w:rsidP="00382C6B">
      <w:pPr>
        <w:pStyle w:val="ListParagraph"/>
      </w:pPr>
      <w:r>
        <w:t>Falta fazer no nome do PROCEDIMENTO e em outras telas mudar o tipo do campo para LABEL</w:t>
      </w:r>
    </w:p>
    <w:sectPr w:rsidR="004F68E3" w:rsidSect="00A55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71D54"/>
    <w:multiLevelType w:val="hybridMultilevel"/>
    <w:tmpl w:val="D33C5DC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F9015D9"/>
    <w:multiLevelType w:val="hybridMultilevel"/>
    <w:tmpl w:val="7100AC06"/>
    <w:lvl w:ilvl="0" w:tplc="DC3C88B8">
      <w:start w:val="2"/>
      <w:numFmt w:val="decimal"/>
      <w:lvlText w:val="%1"/>
      <w:lvlJc w:val="left"/>
      <w:pPr>
        <w:tabs>
          <w:tab w:val="num" w:pos="765"/>
        </w:tabs>
        <w:ind w:left="76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708B"/>
    <w:rsid w:val="000506AF"/>
    <w:rsid w:val="000E1545"/>
    <w:rsid w:val="000F6446"/>
    <w:rsid w:val="00101CAD"/>
    <w:rsid w:val="00103AE2"/>
    <w:rsid w:val="00142A3B"/>
    <w:rsid w:val="001B6A52"/>
    <w:rsid w:val="002104EC"/>
    <w:rsid w:val="00261B24"/>
    <w:rsid w:val="002874D0"/>
    <w:rsid w:val="0030110D"/>
    <w:rsid w:val="0031071D"/>
    <w:rsid w:val="0033708B"/>
    <w:rsid w:val="003516C1"/>
    <w:rsid w:val="00382C6B"/>
    <w:rsid w:val="0038701B"/>
    <w:rsid w:val="00404FAD"/>
    <w:rsid w:val="00410D45"/>
    <w:rsid w:val="004D4E99"/>
    <w:rsid w:val="004F68E3"/>
    <w:rsid w:val="00504584"/>
    <w:rsid w:val="00505AEC"/>
    <w:rsid w:val="00532199"/>
    <w:rsid w:val="00593A48"/>
    <w:rsid w:val="005E1834"/>
    <w:rsid w:val="006523E4"/>
    <w:rsid w:val="00665F9A"/>
    <w:rsid w:val="006722C2"/>
    <w:rsid w:val="006B4461"/>
    <w:rsid w:val="006F5EC4"/>
    <w:rsid w:val="007266E0"/>
    <w:rsid w:val="007659D4"/>
    <w:rsid w:val="0077175F"/>
    <w:rsid w:val="0078504E"/>
    <w:rsid w:val="00793F12"/>
    <w:rsid w:val="008217AA"/>
    <w:rsid w:val="00930E28"/>
    <w:rsid w:val="00967112"/>
    <w:rsid w:val="00992AEB"/>
    <w:rsid w:val="009A7990"/>
    <w:rsid w:val="009F5B01"/>
    <w:rsid w:val="00A17DA0"/>
    <w:rsid w:val="00A556E8"/>
    <w:rsid w:val="00AA5EC2"/>
    <w:rsid w:val="00AD436E"/>
    <w:rsid w:val="00AD4A5D"/>
    <w:rsid w:val="00C14125"/>
    <w:rsid w:val="00C52AD6"/>
    <w:rsid w:val="00C554D4"/>
    <w:rsid w:val="00CB6237"/>
    <w:rsid w:val="00D94E82"/>
    <w:rsid w:val="00E5224A"/>
    <w:rsid w:val="00EB044D"/>
    <w:rsid w:val="00EE6C20"/>
    <w:rsid w:val="00F54A72"/>
    <w:rsid w:val="00F760E0"/>
    <w:rsid w:val="00FA4D50"/>
    <w:rsid w:val="00FB0DC0"/>
    <w:rsid w:val="00FD6257"/>
    <w:rsid w:val="00FF1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6E8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266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120</Words>
  <Characters>653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Tela de atendimento médico</dc:title>
  <dc:subject/>
  <dc:creator>Maxson Jordan Matos Araújo</dc:creator>
  <cp:keywords/>
  <dc:description/>
  <cp:lastModifiedBy>SisMattos</cp:lastModifiedBy>
  <cp:revision>2</cp:revision>
  <dcterms:created xsi:type="dcterms:W3CDTF">2021-06-10T14:30:00Z</dcterms:created>
  <dcterms:modified xsi:type="dcterms:W3CDTF">2021-06-10T14:30:00Z</dcterms:modified>
</cp:coreProperties>
</file>