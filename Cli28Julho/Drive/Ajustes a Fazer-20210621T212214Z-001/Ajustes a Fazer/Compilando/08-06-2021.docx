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BC4" w:rsidRDefault="00DA7BC4" w:rsidP="007266E0">
      <w:pPr>
        <w:pStyle w:val="ListParagraph"/>
        <w:numPr>
          <w:ilvl w:val="0"/>
          <w:numId w:val="1"/>
        </w:numPr>
      </w:pPr>
      <w:r>
        <w:t>Exame Citologia:</w:t>
      </w:r>
    </w:p>
    <w:p w:rsidR="00DA7BC4" w:rsidRDefault="00DA7BC4" w:rsidP="0058230E">
      <w:pPr>
        <w:pStyle w:val="ListParagraph"/>
        <w:ind w:left="360"/>
      </w:pPr>
      <w:r>
        <w:t>No Botão DIU – Opção Sim ou Não</w:t>
      </w:r>
    </w:p>
    <w:p w:rsidR="00DA7BC4" w:rsidRDefault="00DA7BC4" w:rsidP="0058230E">
      <w:pPr>
        <w:pStyle w:val="ListParagraph"/>
        <w:ind w:left="0"/>
        <w:rPr>
          <w:b/>
          <w:color w:val="FF0000"/>
        </w:rPr>
      </w:pPr>
      <w:r>
        <w:rPr>
          <w:b/>
          <w:color w:val="FF0000"/>
        </w:rPr>
        <w:t xml:space="preserve">        HABILITAR O BOTÃO DELETE</w:t>
      </w:r>
    </w:p>
    <w:p w:rsidR="00DA7BC4" w:rsidRDefault="00DA7BC4" w:rsidP="0058230E">
      <w:pPr>
        <w:pStyle w:val="ListParagraph"/>
        <w:ind w:left="0"/>
        <w:rPr>
          <w:b/>
          <w:color w:val="000000"/>
        </w:rPr>
      </w:pPr>
      <w:r w:rsidRPr="0058230E">
        <w:rPr>
          <w:b/>
          <w:color w:val="000000"/>
        </w:rPr>
        <w:t xml:space="preserve">        Para que o usuário após marcar, consiga deletar a opção que ele clicou</w:t>
      </w:r>
    </w:p>
    <w:p w:rsidR="00DA7BC4" w:rsidRPr="0058230E" w:rsidRDefault="00DA7BC4" w:rsidP="0058230E">
      <w:pPr>
        <w:pStyle w:val="ListParagraph"/>
        <w:ind w:left="0"/>
        <w:rPr>
          <w:b/>
          <w:color w:val="000000"/>
        </w:rPr>
      </w:pPr>
    </w:p>
    <w:p w:rsidR="00DA7BC4" w:rsidRDefault="00DA7BC4" w:rsidP="007266E0">
      <w:pPr>
        <w:pStyle w:val="ListParagraph"/>
        <w:numPr>
          <w:ilvl w:val="0"/>
          <w:numId w:val="1"/>
        </w:numPr>
      </w:pPr>
      <w:r>
        <w:t xml:space="preserve">Botão </w:t>
      </w:r>
      <w:r w:rsidRPr="00F760E0">
        <w:rPr>
          <w:b/>
        </w:rPr>
        <w:t>imprimir</w:t>
      </w:r>
      <w:r>
        <w:t xml:space="preserve"> </w:t>
      </w:r>
      <w:r w:rsidRPr="00F760E0">
        <w:rPr>
          <w:b/>
        </w:rPr>
        <w:t>direto</w:t>
      </w:r>
      <w:r>
        <w:t xml:space="preserve"> e caixa de visualizar em </w:t>
      </w:r>
      <w:r w:rsidRPr="00F760E0">
        <w:rPr>
          <w:b/>
        </w:rPr>
        <w:t>todas</w:t>
      </w:r>
      <w:r>
        <w:t xml:space="preserve"> as telas dos médicos e do sistema.</w:t>
      </w:r>
    </w:p>
    <w:p w:rsidR="00DA7BC4" w:rsidRDefault="00DA7BC4" w:rsidP="0058230E">
      <w:pPr>
        <w:pStyle w:val="ListParagraph"/>
        <w:ind w:left="360"/>
      </w:pPr>
    </w:p>
    <w:p w:rsidR="00DA7BC4" w:rsidRDefault="00DA7BC4" w:rsidP="007266E0">
      <w:pPr>
        <w:pStyle w:val="ListParagraph"/>
        <w:numPr>
          <w:ilvl w:val="0"/>
          <w:numId w:val="1"/>
        </w:numPr>
      </w:pPr>
      <w:r>
        <w:t>Ao clicar em imprimir, mensagem para dizer que a impressão foi enviada.</w:t>
      </w:r>
    </w:p>
    <w:p w:rsidR="00DA7BC4" w:rsidRDefault="00DA7BC4" w:rsidP="0058230E">
      <w:pPr>
        <w:pStyle w:val="ListParagraph"/>
        <w:ind w:left="0"/>
      </w:pPr>
    </w:p>
    <w:p w:rsidR="00DA7BC4" w:rsidRDefault="00DA7BC4" w:rsidP="007266E0">
      <w:pPr>
        <w:pStyle w:val="ListParagraph"/>
        <w:numPr>
          <w:ilvl w:val="0"/>
          <w:numId w:val="1"/>
        </w:numPr>
      </w:pPr>
      <w:r>
        <w:t>Ao imprimir Salvar automaticamente.</w:t>
      </w:r>
    </w:p>
    <w:p w:rsidR="00DA7BC4" w:rsidRDefault="00DA7BC4" w:rsidP="006722C2">
      <w:pPr>
        <w:pStyle w:val="ListParagraph"/>
        <w:rPr>
          <w:b/>
          <w:color w:val="C00000"/>
        </w:rPr>
      </w:pPr>
      <w:r>
        <w:rPr>
          <w:b/>
          <w:color w:val="C00000"/>
        </w:rPr>
        <w:t xml:space="preserve">No </w:t>
      </w:r>
      <w:r w:rsidRPr="008217AA">
        <w:rPr>
          <w:b/>
          <w:color w:val="C00000"/>
        </w:rPr>
        <w:t>RECEITUÁRIO E RELATÓRIO – FALTA FAZER</w:t>
      </w:r>
    </w:p>
    <w:p w:rsidR="00DA7BC4" w:rsidRPr="008217AA" w:rsidRDefault="00DA7BC4" w:rsidP="006722C2">
      <w:pPr>
        <w:pStyle w:val="ListParagraph"/>
        <w:rPr>
          <w:b/>
          <w:color w:val="C00000"/>
        </w:rPr>
      </w:pPr>
    </w:p>
    <w:p w:rsidR="00DA7BC4" w:rsidRPr="0058230E" w:rsidRDefault="00DA7BC4" w:rsidP="007266E0">
      <w:pPr>
        <w:pStyle w:val="ListParagraph"/>
        <w:numPr>
          <w:ilvl w:val="0"/>
          <w:numId w:val="1"/>
        </w:numPr>
      </w:pPr>
      <w:r>
        <w:t xml:space="preserve">Na tela do atendimento médico, aparecer os </w:t>
      </w:r>
      <w:r w:rsidRPr="0058230E">
        <w:rPr>
          <w:b/>
        </w:rPr>
        <w:t>EXAMES</w:t>
      </w:r>
      <w:r>
        <w:t xml:space="preserve">, junto com a </w:t>
      </w:r>
      <w:r w:rsidRPr="0058230E">
        <w:rPr>
          <w:b/>
        </w:rPr>
        <w:t>ANAMENESE</w:t>
      </w:r>
      <w:r>
        <w:rPr>
          <w:b/>
        </w:rPr>
        <w:t xml:space="preserve"> no histórico de atendimentos.</w:t>
      </w:r>
    </w:p>
    <w:p w:rsidR="00DA7BC4" w:rsidRDefault="00DA7BC4" w:rsidP="0058230E">
      <w:pPr>
        <w:pStyle w:val="ListParagraph"/>
        <w:ind w:left="360"/>
      </w:pPr>
      <w:r>
        <w:t xml:space="preserve">Semelhante a INSERÇÃO DAS RECEITAS que já aparecem </w:t>
      </w:r>
    </w:p>
    <w:p w:rsidR="00DA7BC4" w:rsidRDefault="00DA7BC4" w:rsidP="0058230E">
      <w:pPr>
        <w:pStyle w:val="ListParagraph"/>
        <w:ind w:left="360"/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261pt;margin-top:182.35pt;width:108pt;height:36pt;z-index:251658240" fillcolor="yellow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64pt">
            <v:imagedata r:id="rId5" o:title=""/>
          </v:shape>
        </w:pict>
      </w:r>
    </w:p>
    <w:p w:rsidR="00DA7BC4" w:rsidRDefault="00DA7BC4" w:rsidP="0058230E">
      <w:pPr>
        <w:pStyle w:val="ListParagraph"/>
        <w:ind w:left="360"/>
      </w:pPr>
    </w:p>
    <w:p w:rsidR="00DA7BC4" w:rsidRDefault="00DA7BC4" w:rsidP="005E1834">
      <w:pPr>
        <w:pStyle w:val="ListParagraph"/>
        <w:numPr>
          <w:ilvl w:val="0"/>
          <w:numId w:val="1"/>
        </w:numPr>
      </w:pPr>
      <w:r>
        <w:t xml:space="preserve">Tela de atendimento médico - Exibir/Acender textos do </w:t>
      </w:r>
      <w:r w:rsidRPr="00C155FC">
        <w:rPr>
          <w:b/>
        </w:rPr>
        <w:t>nome do paciente e procedimento</w:t>
      </w:r>
      <w:r>
        <w:t xml:space="preserve"> </w:t>
      </w:r>
    </w:p>
    <w:p w:rsidR="00DA7BC4" w:rsidRDefault="00DA7BC4" w:rsidP="005E1834">
      <w:r>
        <w:tab/>
      </w:r>
    </w:p>
    <w:sectPr w:rsidR="00DA7BC4" w:rsidSect="00A55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1D54"/>
    <w:multiLevelType w:val="hybridMultilevel"/>
    <w:tmpl w:val="D33C5D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08B"/>
    <w:rsid w:val="000311D9"/>
    <w:rsid w:val="000506AF"/>
    <w:rsid w:val="000F6446"/>
    <w:rsid w:val="00101CAD"/>
    <w:rsid w:val="00142A3B"/>
    <w:rsid w:val="002104EC"/>
    <w:rsid w:val="002874D0"/>
    <w:rsid w:val="0031071D"/>
    <w:rsid w:val="0033708B"/>
    <w:rsid w:val="0038701B"/>
    <w:rsid w:val="00404FAD"/>
    <w:rsid w:val="004D4E99"/>
    <w:rsid w:val="00504584"/>
    <w:rsid w:val="00505AEC"/>
    <w:rsid w:val="00532199"/>
    <w:rsid w:val="0058230E"/>
    <w:rsid w:val="00593A48"/>
    <w:rsid w:val="005E1834"/>
    <w:rsid w:val="006523E4"/>
    <w:rsid w:val="00665F9A"/>
    <w:rsid w:val="006722C2"/>
    <w:rsid w:val="006B4461"/>
    <w:rsid w:val="006E7488"/>
    <w:rsid w:val="007266E0"/>
    <w:rsid w:val="007659D4"/>
    <w:rsid w:val="0077175F"/>
    <w:rsid w:val="0078504E"/>
    <w:rsid w:val="00793F12"/>
    <w:rsid w:val="008217AA"/>
    <w:rsid w:val="00967112"/>
    <w:rsid w:val="00992AEB"/>
    <w:rsid w:val="009A7990"/>
    <w:rsid w:val="009F5B01"/>
    <w:rsid w:val="00A17DA0"/>
    <w:rsid w:val="00A556E8"/>
    <w:rsid w:val="00AA21A2"/>
    <w:rsid w:val="00AA5EC2"/>
    <w:rsid w:val="00AD436E"/>
    <w:rsid w:val="00AD4A5D"/>
    <w:rsid w:val="00C155FC"/>
    <w:rsid w:val="00C52AD6"/>
    <w:rsid w:val="00CB6237"/>
    <w:rsid w:val="00CF0166"/>
    <w:rsid w:val="00DA7BC4"/>
    <w:rsid w:val="00DE6C16"/>
    <w:rsid w:val="00E5224A"/>
    <w:rsid w:val="00EB044D"/>
    <w:rsid w:val="00EE6C20"/>
    <w:rsid w:val="00F54A72"/>
    <w:rsid w:val="00F760E0"/>
    <w:rsid w:val="00FA4D50"/>
    <w:rsid w:val="00FB0DC0"/>
    <w:rsid w:val="00FD6257"/>
    <w:rsid w:val="00FF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E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266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484</TotalTime>
  <Pages>1</Pages>
  <Words>101</Words>
  <Characters>549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Maxson Jordan Matos Araújo</dc:creator>
  <cp:keywords/>
  <dc:description/>
  <cp:lastModifiedBy>SisMattos</cp:lastModifiedBy>
  <cp:revision>26</cp:revision>
  <dcterms:created xsi:type="dcterms:W3CDTF">2021-05-27T12:15:00Z</dcterms:created>
  <dcterms:modified xsi:type="dcterms:W3CDTF">2021-06-08T23:34:00Z</dcterms:modified>
</cp:coreProperties>
</file>